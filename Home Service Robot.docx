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EDD4" w14:textId="77777777" w:rsidR="0096699B" w:rsidRDefault="00F04B25">
      <w:pPr>
        <w:pStyle w:val="Title"/>
        <w:ind w:left="1440" w:firstLine="720"/>
      </w:pPr>
      <w:r>
        <w:t>Home Service Robot</w:t>
      </w:r>
    </w:p>
    <w:p w14:paraId="3126EDD5" w14:textId="77777777" w:rsidR="0096699B" w:rsidRDefault="0096699B"/>
    <w:p w14:paraId="3126EDD6" w14:textId="77777777" w:rsidR="0096699B" w:rsidRDefault="00F04B25">
      <w:r>
        <w:t>The packages used for the development of home service robot are listed in the below bullet points</w:t>
      </w:r>
    </w:p>
    <w:p w14:paraId="3126EDD7" w14:textId="7FFCA2D1" w:rsidR="0096699B" w:rsidRDefault="00F04B25">
      <w:pPr>
        <w:pStyle w:val="ListParagraph"/>
        <w:numPr>
          <w:ilvl w:val="0"/>
          <w:numId w:val="1"/>
        </w:numPr>
      </w:pPr>
      <w:r>
        <w:t>turtlebot _</w:t>
      </w:r>
      <w:r w:rsidR="009F0F84">
        <w:t>gazebo</w:t>
      </w:r>
    </w:p>
    <w:p w14:paraId="3126EDD9" w14:textId="2AD8A7BE" w:rsidR="0096699B" w:rsidRDefault="00F04B25" w:rsidP="009F0F84">
      <w:pPr>
        <w:pStyle w:val="ListParagraph"/>
        <w:numPr>
          <w:ilvl w:val="0"/>
          <w:numId w:val="1"/>
        </w:numPr>
      </w:pPr>
      <w:proofErr w:type="spellStart"/>
      <w:r>
        <w:t>gmapping</w:t>
      </w:r>
      <w:proofErr w:type="spellEnd"/>
    </w:p>
    <w:p w14:paraId="3126EDDA" w14:textId="77777777" w:rsidR="0096699B" w:rsidRDefault="00F04B25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t>urtlebot_teleop</w:t>
      </w:r>
      <w:proofErr w:type="spellEnd"/>
    </w:p>
    <w:p w14:paraId="3126EDDB" w14:textId="7580ACBC" w:rsidR="0096699B" w:rsidRDefault="00F04B25">
      <w:pPr>
        <w:pStyle w:val="ListParagraph"/>
        <w:numPr>
          <w:ilvl w:val="0"/>
          <w:numId w:val="1"/>
        </w:numPr>
      </w:pPr>
      <w:proofErr w:type="spellStart"/>
      <w:r>
        <w:t>turtlebot_</w:t>
      </w:r>
      <w:r w:rsidR="009F0F84">
        <w:t>rviz_launchers</w:t>
      </w:r>
      <w:proofErr w:type="spellEnd"/>
    </w:p>
    <w:p w14:paraId="3126EDDC" w14:textId="52926B2F" w:rsidR="0096699B" w:rsidRDefault="0096699B" w:rsidP="009F0F84">
      <w:pPr>
        <w:ind w:left="360"/>
      </w:pPr>
    </w:p>
    <w:p w14:paraId="3126EDDD" w14:textId="44D85D6D" w:rsidR="0096699B" w:rsidRDefault="00F04B25">
      <w:r>
        <w:t>T</w:t>
      </w:r>
      <w:r>
        <w:t xml:space="preserve">he following </w:t>
      </w:r>
      <w:r>
        <w:t xml:space="preserve">directories are also </w:t>
      </w:r>
      <w:r w:rsidR="00B35B31">
        <w:t>used in</w:t>
      </w:r>
      <w:r>
        <w:t xml:space="preserve"> the project</w:t>
      </w:r>
    </w:p>
    <w:p w14:paraId="3126EDDE" w14:textId="77777777" w:rsidR="0096699B" w:rsidRDefault="00F04B25">
      <w:pPr>
        <w:pStyle w:val="ListParagraph"/>
        <w:numPr>
          <w:ilvl w:val="0"/>
          <w:numId w:val="2"/>
        </w:numPr>
      </w:pPr>
      <w:proofErr w:type="spellStart"/>
      <w:r>
        <w:t>add_markes</w:t>
      </w:r>
      <w:proofErr w:type="spellEnd"/>
    </w:p>
    <w:p w14:paraId="3126EDDF" w14:textId="77777777" w:rsidR="0096699B" w:rsidRDefault="00F04B25">
      <w:pPr>
        <w:pStyle w:val="ListParagraph"/>
        <w:numPr>
          <w:ilvl w:val="0"/>
          <w:numId w:val="2"/>
        </w:numPr>
      </w:pPr>
      <w:r>
        <w:t>map</w:t>
      </w:r>
    </w:p>
    <w:p w14:paraId="3126EDE0" w14:textId="77777777" w:rsidR="0096699B" w:rsidRDefault="00F04B25">
      <w:pPr>
        <w:pStyle w:val="ListParagraph"/>
        <w:numPr>
          <w:ilvl w:val="0"/>
          <w:numId w:val="2"/>
        </w:numPr>
      </w:pPr>
      <w:r>
        <w:t>scripts</w:t>
      </w:r>
    </w:p>
    <w:p w14:paraId="3126EDE1" w14:textId="77777777" w:rsidR="0096699B" w:rsidRDefault="00F04B25">
      <w:pPr>
        <w:pStyle w:val="ListParagraph"/>
        <w:numPr>
          <w:ilvl w:val="0"/>
          <w:numId w:val="2"/>
        </w:numPr>
      </w:pPr>
      <w:proofErr w:type="spellStart"/>
      <w:r>
        <w:t>rvizConfig</w:t>
      </w:r>
      <w:proofErr w:type="spellEnd"/>
    </w:p>
    <w:p w14:paraId="3126EDE2" w14:textId="77777777" w:rsidR="0096699B" w:rsidRDefault="00F04B25">
      <w:pPr>
        <w:pStyle w:val="ListParagraph"/>
        <w:numPr>
          <w:ilvl w:val="0"/>
          <w:numId w:val="2"/>
        </w:numPr>
      </w:pPr>
      <w:proofErr w:type="spellStart"/>
      <w:r>
        <w:t>pick_objects</w:t>
      </w:r>
      <w:proofErr w:type="spellEnd"/>
    </w:p>
    <w:p w14:paraId="3126EDE3" w14:textId="77777777" w:rsidR="0096699B" w:rsidRDefault="00F04B25">
      <w:pPr>
        <w:pStyle w:val="ListParagraph"/>
        <w:numPr>
          <w:ilvl w:val="0"/>
          <w:numId w:val="2"/>
        </w:numPr>
      </w:pPr>
      <w:proofErr w:type="spellStart"/>
      <w:r>
        <w:t>Rob_rout</w:t>
      </w:r>
      <w:proofErr w:type="spellEnd"/>
    </w:p>
    <w:p w14:paraId="3126EDE4" w14:textId="4FDC4EC3" w:rsidR="0096699B" w:rsidRPr="009E6EB2" w:rsidRDefault="00F04B25">
      <w:pPr>
        <w:rPr>
          <w:b/>
          <w:bCs/>
        </w:rPr>
      </w:pPr>
      <w:proofErr w:type="spellStart"/>
      <w:r w:rsidRPr="009E6EB2">
        <w:rPr>
          <w:b/>
          <w:bCs/>
        </w:rPr>
        <w:t>Add_markers</w:t>
      </w:r>
      <w:proofErr w:type="spellEnd"/>
      <w:r w:rsidRPr="009E6EB2">
        <w:rPr>
          <w:b/>
          <w:bCs/>
        </w:rPr>
        <w:t xml:space="preserve"> </w:t>
      </w:r>
    </w:p>
    <w:p w14:paraId="3126EDE5" w14:textId="77777777" w:rsidR="0096699B" w:rsidRDefault="00F04B25">
      <w:pPr>
        <w:pStyle w:val="ListParagraph"/>
        <w:numPr>
          <w:ilvl w:val="0"/>
          <w:numId w:val="3"/>
        </w:numPr>
      </w:pPr>
      <w:r>
        <w:t>Launch</w:t>
      </w:r>
    </w:p>
    <w:p w14:paraId="3126EDE6" w14:textId="05834DC3" w:rsidR="0096699B" w:rsidRDefault="00072E4D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F04B25">
        <w:t>rc</w:t>
      </w:r>
      <w:proofErr w:type="spellEnd"/>
    </w:p>
    <w:p w14:paraId="3126EDE7" w14:textId="77777777" w:rsidR="0096699B" w:rsidRDefault="00F04B25">
      <w:pPr>
        <w:pStyle w:val="ListParagraph"/>
        <w:numPr>
          <w:ilvl w:val="0"/>
          <w:numId w:val="3"/>
        </w:numPr>
      </w:pPr>
      <w:r>
        <w:t>CMakeLists.txt</w:t>
      </w:r>
    </w:p>
    <w:p w14:paraId="3126EDE8" w14:textId="77777777" w:rsidR="0096699B" w:rsidRDefault="00F04B25">
      <w:pPr>
        <w:pStyle w:val="ListParagraph"/>
        <w:numPr>
          <w:ilvl w:val="0"/>
          <w:numId w:val="3"/>
        </w:numPr>
      </w:pPr>
      <w:r>
        <w:t>Package.xml.</w:t>
      </w:r>
    </w:p>
    <w:p w14:paraId="3126EDE9" w14:textId="77777777" w:rsidR="0096699B" w:rsidRDefault="00F04B25">
      <w:r>
        <w:t xml:space="preserve">The launch folder contains the </w:t>
      </w:r>
      <w:proofErr w:type="spellStart"/>
      <w:r>
        <w:t>home_robot_</w:t>
      </w:r>
      <w:proofErr w:type="gramStart"/>
      <w:r>
        <w:t>rviz.launch</w:t>
      </w:r>
      <w:proofErr w:type="spellEnd"/>
      <w:proofErr w:type="gramEnd"/>
      <w:r>
        <w:t xml:space="preserve"> that is used to launch the node of saved </w:t>
      </w:r>
      <w:proofErr w:type="spellStart"/>
      <w:r>
        <w:t>rviz</w:t>
      </w:r>
      <w:proofErr w:type="spellEnd"/>
      <w:r>
        <w:t xml:space="preserve">. The </w:t>
      </w:r>
      <w:proofErr w:type="spellStart"/>
      <w:r>
        <w:t>src</w:t>
      </w:r>
      <w:proofErr w:type="spellEnd"/>
      <w:r>
        <w:t xml:space="preserve"> folder is where the add_markers.cpp and add_maker.cpp are stored, these files ae used to</w:t>
      </w:r>
      <w:r>
        <w:t xml:space="preserve"> </w:t>
      </w:r>
      <w:r>
        <w:t>a</w:t>
      </w:r>
      <w:r>
        <w:t>d</w:t>
      </w:r>
      <w:r>
        <w:t>d</w:t>
      </w:r>
      <w:r>
        <w:t xml:space="preserve"> </w:t>
      </w:r>
      <w:r>
        <w:t>m</w:t>
      </w:r>
      <w:r>
        <w:t>a</w:t>
      </w:r>
      <w:r>
        <w:t>r</w:t>
      </w:r>
      <w:r>
        <w:t>k</w:t>
      </w:r>
      <w:r>
        <w:t>e</w:t>
      </w:r>
      <w:r>
        <w:t>r</w:t>
      </w:r>
      <w:r>
        <w:t>s</w:t>
      </w:r>
      <w:r>
        <w:t xml:space="preserve"> </w:t>
      </w:r>
      <w:r>
        <w:t>o</w:t>
      </w:r>
      <w:r>
        <w:t>b</w:t>
      </w:r>
      <w:r>
        <w:t>j</w:t>
      </w:r>
      <w:r>
        <w:t>e</w:t>
      </w:r>
      <w:r>
        <w:t>c</w:t>
      </w:r>
      <w:r>
        <w:t>t</w:t>
      </w:r>
      <w:r>
        <w:t>s</w:t>
      </w:r>
      <w:r>
        <w:t xml:space="preserve"> </w:t>
      </w: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c</w:t>
      </w:r>
      <w:r>
        <w:t>a</w:t>
      </w:r>
      <w:r>
        <w:t>n</w:t>
      </w:r>
      <w:r>
        <w:t xml:space="preserve"> </w:t>
      </w:r>
      <w:r>
        <w:t>b</w:t>
      </w:r>
      <w:r>
        <w:t>e</w:t>
      </w:r>
      <w:r>
        <w:t xml:space="preserve"> </w:t>
      </w:r>
      <w:r>
        <w:t>C</w:t>
      </w:r>
      <w:r>
        <w:t>U</w:t>
      </w:r>
      <w:r>
        <w:t>B</w:t>
      </w:r>
      <w:r>
        <w:t>E</w:t>
      </w:r>
      <w:r>
        <w:t>,</w:t>
      </w:r>
      <w:r>
        <w:t xml:space="preserve"> </w:t>
      </w:r>
      <w:r>
        <w:t>S</w:t>
      </w:r>
      <w:r>
        <w:t>P</w:t>
      </w:r>
      <w:r>
        <w:t>H</w:t>
      </w:r>
      <w:r>
        <w:t>A</w:t>
      </w:r>
      <w:r>
        <w:t>R</w:t>
      </w:r>
      <w:r>
        <w:t>E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>R</w:t>
      </w:r>
      <w:r>
        <w:t>R</w:t>
      </w:r>
      <w:r>
        <w:t>O</w:t>
      </w:r>
      <w:r>
        <w:t>W</w:t>
      </w:r>
      <w:r>
        <w:t>.</w:t>
      </w:r>
    </w:p>
    <w:p w14:paraId="3126EDEA" w14:textId="77777777" w:rsidR="0096699B" w:rsidRDefault="0096699B"/>
    <w:p w14:paraId="45095D1B" w14:textId="7C53DB2F" w:rsidR="009E6EB2" w:rsidRDefault="009F0F84">
      <w:r>
        <w:rPr>
          <w:b/>
          <w:bCs/>
        </w:rPr>
        <w:t>m</w:t>
      </w:r>
      <w:r w:rsidR="00F04B25" w:rsidRPr="009E6EB2">
        <w:rPr>
          <w:b/>
          <w:bCs/>
        </w:rPr>
        <w:t>a</w:t>
      </w:r>
      <w:r w:rsidR="00F04B25" w:rsidRPr="009E6EB2">
        <w:rPr>
          <w:b/>
          <w:bCs/>
        </w:rPr>
        <w:t>p</w:t>
      </w:r>
      <w:r w:rsidR="00F04B25">
        <w:t xml:space="preserve"> </w:t>
      </w:r>
    </w:p>
    <w:p w14:paraId="3126EDEB" w14:textId="43A8D9BA" w:rsidR="0096699B" w:rsidRDefault="009E6EB2">
      <w:r>
        <w:t>The</w:t>
      </w:r>
      <w:r w:rsidR="009F0F84">
        <w:t xml:space="preserve"> map</w:t>
      </w:r>
      <w:r>
        <w:t xml:space="preserve"> </w:t>
      </w:r>
      <w:r w:rsidR="00F04B25">
        <w:t>f</w:t>
      </w:r>
      <w:r w:rsidR="00F04B25">
        <w:t>o</w:t>
      </w:r>
      <w:r w:rsidR="00F04B25">
        <w:t>l</w:t>
      </w:r>
      <w:r w:rsidR="00F04B25">
        <w:t>d</w:t>
      </w:r>
      <w:r w:rsidR="00F04B25">
        <w:t>e</w:t>
      </w:r>
      <w:r w:rsidR="00F04B25">
        <w:t>r</w:t>
      </w:r>
      <w:r w:rsidR="00F04B25">
        <w:t xml:space="preserve"> </w:t>
      </w:r>
      <w:r w:rsidR="00F04B25">
        <w:t>c</w:t>
      </w:r>
      <w:r w:rsidR="00F04B25">
        <w:t>o</w:t>
      </w:r>
      <w:r w:rsidR="00F04B25">
        <w:t>n</w:t>
      </w:r>
      <w:r w:rsidR="00F04B25">
        <w:t>t</w:t>
      </w:r>
      <w:r w:rsidR="00F04B25">
        <w:t>a</w:t>
      </w:r>
      <w:r w:rsidR="00F04B25">
        <w:t>i</w:t>
      </w:r>
      <w:r w:rsidR="00F04B25">
        <w:t>n</w:t>
      </w:r>
      <w:r w:rsidR="00F04B25">
        <w:t>s</w:t>
      </w:r>
      <w:r w:rsidR="00F04B25">
        <w:t xml:space="preserve"> </w:t>
      </w:r>
      <w:r w:rsidR="00F04B25">
        <w:t>t</w:t>
      </w:r>
      <w:r w:rsidR="00F04B25">
        <w:t>h</w:t>
      </w:r>
      <w:r w:rsidR="00F04B25">
        <w:t>e</w:t>
      </w:r>
      <w:r w:rsidR="00F04B25">
        <w:t xml:space="preserve"> </w:t>
      </w:r>
      <w:r w:rsidR="00F04B25">
        <w:t>f</w:t>
      </w:r>
      <w:r w:rsidR="00F04B25">
        <w:t>i</w:t>
      </w:r>
      <w:r w:rsidR="00F04B25">
        <w:t>l</w:t>
      </w:r>
      <w:r w:rsidR="00F04B25">
        <w:t>e</w:t>
      </w:r>
      <w:r w:rsidR="00F04B25">
        <w:t>s</w:t>
      </w:r>
      <w:r w:rsidR="00F04B25">
        <w:t xml:space="preserve"> </w:t>
      </w:r>
      <w:r w:rsidR="00F04B25">
        <w:t>l</w:t>
      </w:r>
      <w:r w:rsidR="00F04B25">
        <w:t>i</w:t>
      </w:r>
      <w:r w:rsidR="00F04B25">
        <w:t>s</w:t>
      </w:r>
      <w:r w:rsidR="00F04B25">
        <w:t>t</w:t>
      </w:r>
      <w:r w:rsidR="00F04B25">
        <w:t>e</w:t>
      </w:r>
      <w:r w:rsidR="00F04B25">
        <w:t>d</w:t>
      </w:r>
      <w:r>
        <w:t>.</w:t>
      </w:r>
    </w:p>
    <w:p w14:paraId="3126EDEC" w14:textId="5ECA5687" w:rsidR="0096699B" w:rsidRDefault="00A8638D">
      <w:pPr>
        <w:pStyle w:val="ListParagraph"/>
        <w:numPr>
          <w:ilvl w:val="0"/>
          <w:numId w:val="4"/>
        </w:numPr>
      </w:pPr>
      <w:r>
        <w:t>home _</w:t>
      </w:r>
      <w:proofErr w:type="spellStart"/>
      <w:proofErr w:type="gramStart"/>
      <w:r>
        <w:t>robot.world</w:t>
      </w:r>
      <w:proofErr w:type="spellEnd"/>
      <w:proofErr w:type="gramEnd"/>
      <w:r w:rsidR="00F04B25">
        <w:t xml:space="preserve"> </w:t>
      </w:r>
    </w:p>
    <w:p w14:paraId="3126EDED" w14:textId="5D977E57" w:rsidR="0096699B" w:rsidRDefault="00F04B25">
      <w:pPr>
        <w:pStyle w:val="ListParagraph"/>
        <w:numPr>
          <w:ilvl w:val="0"/>
          <w:numId w:val="4"/>
        </w:numPr>
      </w:pPr>
      <w:r>
        <w:t>h</w:t>
      </w:r>
      <w:r>
        <w:t>o</w:t>
      </w:r>
      <w:r>
        <w:t>m</w:t>
      </w:r>
      <w:r>
        <w:t>e</w:t>
      </w:r>
      <w:r>
        <w:t>_</w:t>
      </w:r>
      <w:r>
        <w:t>r</w:t>
      </w:r>
      <w:r>
        <w:t>o</w:t>
      </w:r>
      <w:r>
        <w:t>b</w:t>
      </w:r>
      <w:r>
        <w:t>o</w:t>
      </w:r>
      <w:r>
        <w:t>t</w:t>
      </w:r>
      <w:r>
        <w:t>_</w:t>
      </w:r>
      <w:r>
        <w:t>m</w:t>
      </w:r>
      <w:r>
        <w:t>a</w:t>
      </w:r>
      <w:r>
        <w:t>p</w:t>
      </w:r>
      <w:r>
        <w:t>.</w:t>
      </w:r>
      <w:r>
        <w:t>p</w:t>
      </w:r>
      <w:r>
        <w:t>g</w:t>
      </w:r>
      <w:r>
        <w:t>m</w:t>
      </w:r>
      <w:r>
        <w:t xml:space="preserve"> </w:t>
      </w:r>
      <w:r>
        <w:t xml:space="preserve"> </w:t>
      </w:r>
    </w:p>
    <w:p w14:paraId="3126EDEE" w14:textId="77777777" w:rsidR="0096699B" w:rsidRDefault="00F04B25">
      <w:pPr>
        <w:pStyle w:val="ListParagraph"/>
        <w:numPr>
          <w:ilvl w:val="0"/>
          <w:numId w:val="4"/>
        </w:numPr>
      </w:pPr>
      <w:r>
        <w:t>H</w:t>
      </w:r>
      <w:r>
        <w:t>o</w:t>
      </w:r>
      <w:r>
        <w:t>m</w:t>
      </w:r>
      <w:r>
        <w:t>e</w:t>
      </w:r>
      <w:r>
        <w:t>_</w:t>
      </w:r>
      <w:r>
        <w:t>r</w:t>
      </w:r>
      <w:r>
        <w:t>o</w:t>
      </w:r>
      <w:r>
        <w:t>b</w:t>
      </w:r>
      <w:r>
        <w:t>o</w:t>
      </w:r>
      <w:r>
        <w:t>t</w:t>
      </w:r>
      <w:r>
        <w:t>_</w:t>
      </w:r>
      <w:proofErr w:type="gramStart"/>
      <w:r>
        <w:t>m</w:t>
      </w:r>
      <w:r>
        <w:t>a</w:t>
      </w:r>
      <w:r>
        <w:t>p</w:t>
      </w:r>
      <w:r>
        <w:t>.</w:t>
      </w:r>
      <w:r>
        <w:t>y</w:t>
      </w:r>
      <w:r>
        <w:t>a</w:t>
      </w:r>
      <w:r>
        <w:t>m</w:t>
      </w:r>
      <w:r>
        <w:t>l</w:t>
      </w:r>
      <w:proofErr w:type="gramEnd"/>
    </w:p>
    <w:p w14:paraId="3126EDEF" w14:textId="1DC0E9A9" w:rsidR="0096699B" w:rsidRDefault="00B35B31">
      <w:pPr>
        <w:rPr>
          <w:b/>
          <w:bCs/>
        </w:rPr>
      </w:pPr>
      <w:r>
        <w:rPr>
          <w:b/>
          <w:bCs/>
        </w:rPr>
        <w:t>s</w:t>
      </w:r>
      <w:r w:rsidR="009F0F84" w:rsidRPr="009F0F84">
        <w:rPr>
          <w:b/>
          <w:bCs/>
        </w:rPr>
        <w:t>cripts</w:t>
      </w:r>
    </w:p>
    <w:p w14:paraId="58089635" w14:textId="1E69D394" w:rsidR="009F0F84" w:rsidRDefault="009F0F84">
      <w:r>
        <w:t xml:space="preserve">The scripts folder contains the shell scripts </w:t>
      </w:r>
      <w:r w:rsidR="003273A2">
        <w:t>listed in the below bullet point</w:t>
      </w:r>
    </w:p>
    <w:p w14:paraId="5CE6840B" w14:textId="5DD868D9" w:rsidR="003273A2" w:rsidRDefault="00BB760E" w:rsidP="003273A2">
      <w:pPr>
        <w:pStyle w:val="ListParagraph"/>
        <w:numPr>
          <w:ilvl w:val="0"/>
          <w:numId w:val="5"/>
        </w:numPr>
      </w:pPr>
      <w:r w:rsidRPr="006301F9">
        <w:rPr>
          <w:b/>
          <w:bCs/>
        </w:rPr>
        <w:t>pick_objects.sh:</w:t>
      </w:r>
      <w:r w:rsidR="00014FC0">
        <w:t xml:space="preserve">  This script is used to run pick object that </w:t>
      </w:r>
      <w:r>
        <w:t>send multiple</w:t>
      </w:r>
      <w:r w:rsidR="00014FC0">
        <w:t xml:space="preserve"> goals </w:t>
      </w:r>
      <w:r>
        <w:t>for the robot to reach.</w:t>
      </w:r>
    </w:p>
    <w:p w14:paraId="206D46A4" w14:textId="3B43BE1E" w:rsidR="003273A2" w:rsidRPr="006301F9" w:rsidRDefault="003273A2" w:rsidP="003273A2">
      <w:pPr>
        <w:pStyle w:val="ListParagraph"/>
        <w:numPr>
          <w:ilvl w:val="0"/>
          <w:numId w:val="5"/>
        </w:numPr>
        <w:rPr>
          <w:b/>
          <w:bCs/>
        </w:rPr>
      </w:pPr>
      <w:r w:rsidRPr="006301F9">
        <w:rPr>
          <w:b/>
          <w:bCs/>
        </w:rPr>
        <w:t>add_markers.sh</w:t>
      </w:r>
      <w:r w:rsidR="00A8638D">
        <w:rPr>
          <w:b/>
          <w:bCs/>
        </w:rPr>
        <w:t xml:space="preserve">: </w:t>
      </w:r>
      <w:r w:rsidR="00A8638D">
        <w:t xml:space="preserve">This scripts </w:t>
      </w:r>
      <w:r w:rsidR="00130ABF">
        <w:t xml:space="preserve">to test the </w:t>
      </w:r>
      <w:proofErr w:type="spellStart"/>
      <w:r w:rsidR="00130ABF">
        <w:t>add_markers</w:t>
      </w:r>
      <w:proofErr w:type="spellEnd"/>
      <w:r w:rsidR="00130ABF">
        <w:t xml:space="preserve"> concepts.</w:t>
      </w:r>
    </w:p>
    <w:p w14:paraId="43E05442" w14:textId="7ADD6785" w:rsidR="003273A2" w:rsidRPr="006301F9" w:rsidRDefault="003273A2" w:rsidP="003273A2">
      <w:pPr>
        <w:pStyle w:val="ListParagraph"/>
        <w:numPr>
          <w:ilvl w:val="0"/>
          <w:numId w:val="5"/>
        </w:numPr>
        <w:rPr>
          <w:b/>
          <w:bCs/>
        </w:rPr>
      </w:pPr>
      <w:r w:rsidRPr="006301F9">
        <w:rPr>
          <w:b/>
          <w:bCs/>
        </w:rPr>
        <w:t>launch.sh</w:t>
      </w:r>
      <w:r w:rsidR="00130ABF">
        <w:rPr>
          <w:b/>
          <w:bCs/>
        </w:rPr>
        <w:t xml:space="preserve">: </w:t>
      </w:r>
      <w:r w:rsidR="00130ABF">
        <w:t>This script is an example of creating shell scripts.</w:t>
      </w:r>
    </w:p>
    <w:p w14:paraId="31760FBD" w14:textId="3BDB5FCB" w:rsidR="003273A2" w:rsidRDefault="003273A2" w:rsidP="003273A2">
      <w:pPr>
        <w:pStyle w:val="ListParagraph"/>
        <w:numPr>
          <w:ilvl w:val="0"/>
          <w:numId w:val="5"/>
        </w:numPr>
      </w:pPr>
      <w:r w:rsidRPr="006301F9">
        <w:rPr>
          <w:b/>
          <w:bCs/>
        </w:rPr>
        <w:t>test_navigation.sh</w:t>
      </w:r>
      <w:r w:rsidR="006301F9" w:rsidRPr="006301F9">
        <w:rPr>
          <w:b/>
          <w:bCs/>
        </w:rPr>
        <w:t>:</w:t>
      </w:r>
      <w:r w:rsidR="006301F9">
        <w:t xml:space="preserve"> This script is to launch manual navigation test, it navigates when the 2D Nav Goal command is manually issued, the robot will drive to the location.</w:t>
      </w:r>
    </w:p>
    <w:p w14:paraId="169CFE38" w14:textId="23D24C90" w:rsidR="003273A2" w:rsidRPr="006301F9" w:rsidRDefault="003273A2" w:rsidP="003273A2">
      <w:pPr>
        <w:pStyle w:val="ListParagraph"/>
        <w:numPr>
          <w:ilvl w:val="0"/>
          <w:numId w:val="5"/>
        </w:numPr>
        <w:rPr>
          <w:b/>
          <w:bCs/>
        </w:rPr>
      </w:pPr>
      <w:r w:rsidRPr="006301F9">
        <w:rPr>
          <w:b/>
          <w:bCs/>
        </w:rPr>
        <w:lastRenderedPageBreak/>
        <w:t>test_slam.sh</w:t>
      </w:r>
      <w:r w:rsidR="009E4EE6">
        <w:rPr>
          <w:b/>
          <w:bCs/>
        </w:rPr>
        <w:t xml:space="preserve">: </w:t>
      </w:r>
      <w:r w:rsidR="009E4EE6">
        <w:t xml:space="preserve"> This scrip</w:t>
      </w:r>
      <w:r w:rsidR="005477E9">
        <w:t xml:space="preserve">t is used to launch the nodes planned the robot path to navigate in an unknown environment, it allows to develop </w:t>
      </w:r>
      <w:proofErr w:type="spellStart"/>
      <w:r w:rsidR="005477E9">
        <w:t>map.pgm</w:t>
      </w:r>
      <w:proofErr w:type="spellEnd"/>
      <w:r w:rsidR="005477E9">
        <w:t xml:space="preserve"> and </w:t>
      </w:r>
      <w:proofErr w:type="spellStart"/>
      <w:r w:rsidR="005477E9">
        <w:t>map.yaml</w:t>
      </w:r>
      <w:proofErr w:type="spellEnd"/>
      <w:r w:rsidR="005477E9">
        <w:t xml:space="preserve"> files  </w:t>
      </w:r>
    </w:p>
    <w:p w14:paraId="209FA9E4" w14:textId="535928CB" w:rsidR="00BB760E" w:rsidRDefault="00BB760E" w:rsidP="003273A2">
      <w:pPr>
        <w:pStyle w:val="ListParagraph"/>
        <w:numPr>
          <w:ilvl w:val="0"/>
          <w:numId w:val="5"/>
        </w:numPr>
      </w:pPr>
      <w:r w:rsidRPr="000A4F45">
        <w:rPr>
          <w:b/>
          <w:bCs/>
        </w:rPr>
        <w:t>home_service.sh:</w:t>
      </w:r>
      <w:r>
        <w:t xml:space="preserve"> This script run all the nodes in the project, it shows the marker at the pickup and drop off zone </w:t>
      </w:r>
    </w:p>
    <w:p w14:paraId="64F5D24D" w14:textId="77777777" w:rsidR="005E173C" w:rsidRDefault="005E173C" w:rsidP="005E173C">
      <w:pPr>
        <w:rPr>
          <w:b/>
          <w:bCs/>
        </w:rPr>
      </w:pPr>
    </w:p>
    <w:p w14:paraId="6C403428" w14:textId="4591BE85" w:rsidR="005E173C" w:rsidRDefault="005E173C" w:rsidP="005E173C">
      <w:pPr>
        <w:rPr>
          <w:b/>
          <w:bCs/>
        </w:rPr>
      </w:pPr>
      <w:proofErr w:type="spellStart"/>
      <w:r w:rsidRPr="005E173C">
        <w:rPr>
          <w:b/>
          <w:bCs/>
        </w:rPr>
        <w:t>pick_objects</w:t>
      </w:r>
      <w:proofErr w:type="spellEnd"/>
    </w:p>
    <w:p w14:paraId="0346D966" w14:textId="5CC01D7B" w:rsidR="005E173C" w:rsidRPr="005E173C" w:rsidRDefault="005E173C" w:rsidP="005E173C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5E173C">
        <w:t>src</w:t>
      </w:r>
      <w:proofErr w:type="spellEnd"/>
    </w:p>
    <w:p w14:paraId="5137EF91" w14:textId="354A4443" w:rsidR="005E173C" w:rsidRPr="005E173C" w:rsidRDefault="005E173C" w:rsidP="005E173C">
      <w:pPr>
        <w:pStyle w:val="ListParagraph"/>
        <w:numPr>
          <w:ilvl w:val="0"/>
          <w:numId w:val="6"/>
        </w:numPr>
        <w:rPr>
          <w:b/>
          <w:bCs/>
        </w:rPr>
      </w:pPr>
      <w:r>
        <w:t>CmakeList.txt</w:t>
      </w:r>
    </w:p>
    <w:p w14:paraId="7D29825F" w14:textId="0A4037BA" w:rsidR="005E173C" w:rsidRPr="005E173C" w:rsidRDefault="005E173C" w:rsidP="005E173C">
      <w:pPr>
        <w:pStyle w:val="ListParagraph"/>
        <w:numPr>
          <w:ilvl w:val="0"/>
          <w:numId w:val="6"/>
        </w:numPr>
        <w:rPr>
          <w:b/>
          <w:bCs/>
        </w:rPr>
      </w:pPr>
      <w:r>
        <w:t>Package.xml</w:t>
      </w:r>
    </w:p>
    <w:p w14:paraId="1DCB2D1B" w14:textId="6372D87A" w:rsidR="005E173C" w:rsidRDefault="005E173C" w:rsidP="005E173C">
      <w:r w:rsidRPr="005E173C">
        <w:t>The</w:t>
      </w:r>
      <w:r>
        <w:t xml:space="preserve"> </w:t>
      </w:r>
      <w:proofErr w:type="spellStart"/>
      <w:r>
        <w:t>src</w:t>
      </w:r>
      <w:proofErr w:type="spellEnd"/>
      <w:r>
        <w:t xml:space="preserve"> folder is where the C++ program codes </w:t>
      </w:r>
      <w:r w:rsidR="00B35B31">
        <w:t>are</w:t>
      </w:r>
      <w:r>
        <w:t xml:space="preserve"> stored, the C++ flies are listed below</w:t>
      </w:r>
    </w:p>
    <w:p w14:paraId="1553DBC8" w14:textId="49DAAF7B" w:rsidR="005E173C" w:rsidRDefault="005E173C" w:rsidP="005E173C">
      <w:pPr>
        <w:pStyle w:val="ListParagraph"/>
        <w:numPr>
          <w:ilvl w:val="0"/>
          <w:numId w:val="7"/>
        </w:numPr>
      </w:pPr>
      <w:r>
        <w:t>pick_objects.cpp</w:t>
      </w:r>
    </w:p>
    <w:p w14:paraId="12606022" w14:textId="09D7EE85" w:rsidR="005E173C" w:rsidRDefault="005E173C" w:rsidP="005E173C">
      <w:pPr>
        <w:pStyle w:val="ListParagraph"/>
        <w:numPr>
          <w:ilvl w:val="0"/>
          <w:numId w:val="7"/>
        </w:numPr>
      </w:pPr>
      <w:r>
        <w:t>pick_objects_goals.cpp</w:t>
      </w:r>
    </w:p>
    <w:p w14:paraId="3BE6116C" w14:textId="72467558" w:rsidR="005E173C" w:rsidRDefault="005E173C" w:rsidP="005E173C">
      <w:pPr>
        <w:pStyle w:val="ListParagraph"/>
        <w:numPr>
          <w:ilvl w:val="0"/>
          <w:numId w:val="7"/>
        </w:numPr>
      </w:pPr>
      <w:r>
        <w:t>rem_ob</w:t>
      </w:r>
      <w:r w:rsidR="003B71CB">
        <w:t>jects.cpp</w:t>
      </w:r>
    </w:p>
    <w:p w14:paraId="1410B572" w14:textId="68C11C7B" w:rsidR="00E055D4" w:rsidRDefault="00E055D4" w:rsidP="00E055D4">
      <w:pPr>
        <w:rPr>
          <w:b/>
          <w:bCs/>
        </w:rPr>
      </w:pPr>
      <w:proofErr w:type="spellStart"/>
      <w:r w:rsidRPr="00E055D4">
        <w:rPr>
          <w:b/>
          <w:bCs/>
        </w:rPr>
        <w:t>rvizConfig</w:t>
      </w:r>
      <w:proofErr w:type="spellEnd"/>
    </w:p>
    <w:p w14:paraId="01DBCFD7" w14:textId="25630057" w:rsidR="00E055D4" w:rsidRPr="009E4EE6" w:rsidRDefault="00E055D4" w:rsidP="00E055D4">
      <w:pPr>
        <w:pStyle w:val="ListParagraph"/>
        <w:numPr>
          <w:ilvl w:val="0"/>
          <w:numId w:val="8"/>
        </w:numPr>
      </w:pPr>
      <w:proofErr w:type="spellStart"/>
      <w:r w:rsidRPr="00E055D4">
        <w:t>home_</w:t>
      </w:r>
      <w:proofErr w:type="gramStart"/>
      <w:r w:rsidRPr="00E055D4">
        <w:t>robot.rviz</w:t>
      </w:r>
      <w:proofErr w:type="spellEnd"/>
      <w:proofErr w:type="gramEnd"/>
    </w:p>
    <w:p w14:paraId="5F0F6DA7" w14:textId="35D623E6" w:rsidR="005E173C" w:rsidRPr="005E173C" w:rsidRDefault="00E055D4" w:rsidP="005E173C">
      <w:r>
        <w:t xml:space="preserve">The </w:t>
      </w:r>
      <w:proofErr w:type="spellStart"/>
      <w:r>
        <w:t>rvizConfig</w:t>
      </w:r>
      <w:proofErr w:type="spellEnd"/>
      <w:r>
        <w:t xml:space="preserve"> folder, contains the </w:t>
      </w:r>
      <w:proofErr w:type="spellStart"/>
      <w:r>
        <w:t>rviz</w:t>
      </w:r>
      <w:proofErr w:type="spellEnd"/>
      <w:r>
        <w:t xml:space="preserve"> robot parameters and configurations</w:t>
      </w:r>
      <w:r w:rsidR="00C016F7">
        <w:t>,</w:t>
      </w:r>
      <w:r>
        <w:t xml:space="preserve"> these includes the marker</w:t>
      </w:r>
      <w:r w:rsidR="009E4EE6">
        <w:t>,</w:t>
      </w:r>
      <w:r w:rsidR="009E4EE6" w:rsidRPr="009E4EE6">
        <w:t xml:space="preserve"> </w:t>
      </w:r>
      <w:proofErr w:type="spellStart"/>
      <w:r w:rsidR="000A4F45" w:rsidRPr="009E4EE6">
        <w:t>RobotModel</w:t>
      </w:r>
      <w:proofErr w:type="spellEnd"/>
      <w:r w:rsidR="000A4F45">
        <w:t>,</w:t>
      </w:r>
      <w:r w:rsidR="009E4EE6">
        <w:t xml:space="preserve"> </w:t>
      </w:r>
      <w:proofErr w:type="spellStart"/>
      <w:r w:rsidR="009E4EE6">
        <w:t>laserScanner</w:t>
      </w:r>
      <w:proofErr w:type="spellEnd"/>
      <w:r w:rsidR="009E4EE6">
        <w:t xml:space="preserve">, Map and </w:t>
      </w:r>
      <w:r w:rsidR="000A4F45">
        <w:t>all</w:t>
      </w:r>
      <w:r w:rsidR="009E4EE6">
        <w:t xml:space="preserve"> their Topics.</w:t>
      </w:r>
    </w:p>
    <w:p w14:paraId="3126EDF0" w14:textId="191CC4C3" w:rsidR="0096699B" w:rsidRPr="004C316E" w:rsidRDefault="004C316E">
      <w:pPr>
        <w:rPr>
          <w:b/>
          <w:bCs/>
        </w:rPr>
      </w:pPr>
      <w:proofErr w:type="spellStart"/>
      <w:r w:rsidRPr="004C316E">
        <w:rPr>
          <w:b/>
          <w:bCs/>
        </w:rPr>
        <w:t>Rob_rout</w:t>
      </w:r>
      <w:proofErr w:type="spellEnd"/>
      <w:r w:rsidRPr="004C316E">
        <w:rPr>
          <w:b/>
          <w:bCs/>
        </w:rPr>
        <w:t>,</w:t>
      </w:r>
    </w:p>
    <w:p w14:paraId="3126EDF1" w14:textId="0B322537" w:rsidR="0096699B" w:rsidRDefault="004C316E" w:rsidP="004C316E">
      <w:pPr>
        <w:pStyle w:val="ListParagraph"/>
        <w:numPr>
          <w:ilvl w:val="0"/>
          <w:numId w:val="8"/>
        </w:numPr>
      </w:pPr>
      <w:proofErr w:type="spellStart"/>
      <w:r w:rsidRPr="004C316E">
        <w:t>Pick_</w:t>
      </w:r>
      <w:proofErr w:type="gramStart"/>
      <w:r w:rsidRPr="004C316E">
        <w:t>objects.yaml</w:t>
      </w:r>
      <w:proofErr w:type="spellEnd"/>
      <w:proofErr w:type="gramEnd"/>
    </w:p>
    <w:p w14:paraId="1DCA75B7" w14:textId="55713671" w:rsidR="004C316E" w:rsidRDefault="004C316E" w:rsidP="004C316E">
      <w:r>
        <w:t xml:space="preserve">The </w:t>
      </w:r>
      <w:proofErr w:type="spellStart"/>
      <w:r>
        <w:t>Rob_rout</w:t>
      </w:r>
      <w:proofErr w:type="spellEnd"/>
      <w:r>
        <w:t xml:space="preserve">, (robot </w:t>
      </w:r>
      <w:r w:rsidR="00E03638">
        <w:t xml:space="preserve">route) the variables of the objects location of which the robot will travel to pick up and drop off an object is declared in this file. Thanks to the </w:t>
      </w:r>
      <w:r w:rsidR="006F16F2">
        <w:t>ROS tutorial and the GitHub community,</w:t>
      </w:r>
      <w:r w:rsidR="00E03638">
        <w:t xml:space="preserve"> this is </w:t>
      </w:r>
      <w:proofErr w:type="gramStart"/>
      <w:r w:rsidR="00E03638">
        <w:t>where  the</w:t>
      </w:r>
      <w:proofErr w:type="gramEnd"/>
      <w:r w:rsidR="00E03638">
        <w:t xml:space="preserve"> example </w:t>
      </w:r>
      <w:r w:rsidR="006F16F2">
        <w:t xml:space="preserve">was found </w:t>
      </w:r>
      <w:r w:rsidR="00E03638">
        <w:t>to write the file.</w:t>
      </w:r>
    </w:p>
    <w:p w14:paraId="25A4530D" w14:textId="27E91B99" w:rsidR="00D77687" w:rsidRDefault="00D77687" w:rsidP="004C316E">
      <w:r>
        <w:t>The official ROS packages used for this project are:</w:t>
      </w:r>
    </w:p>
    <w:p w14:paraId="34D47CB9" w14:textId="5BDA6C6C" w:rsidR="00D77687" w:rsidRPr="0093424E" w:rsidRDefault="00D77687" w:rsidP="00D77687">
      <w:pPr>
        <w:pStyle w:val="ListParagraph"/>
        <w:numPr>
          <w:ilvl w:val="0"/>
          <w:numId w:val="8"/>
        </w:numPr>
        <w:rPr>
          <w:b/>
          <w:bCs/>
        </w:rPr>
      </w:pPr>
      <w:r w:rsidRPr="0093424E">
        <w:rPr>
          <w:b/>
          <w:bCs/>
        </w:rPr>
        <w:t>turtlebot_simulator</w:t>
      </w:r>
      <w:r w:rsidR="0093424E" w:rsidRPr="0093424E">
        <w:rPr>
          <w:b/>
          <w:bCs/>
        </w:rPr>
        <w:t xml:space="preserve">: </w:t>
      </w:r>
      <w:r w:rsidR="000F0B4E" w:rsidRPr="000F0B4E">
        <w:t>I</w:t>
      </w:r>
      <w:r w:rsidR="000F0B4E">
        <w:t>nside the turtlebot_simulation folder is the turtlebot_</w:t>
      </w:r>
      <w:proofErr w:type="gramStart"/>
      <w:r w:rsidR="000F0B4E">
        <w:t>world.launch</w:t>
      </w:r>
      <w:proofErr w:type="gramEnd"/>
      <w:r w:rsidR="000F0B4E">
        <w:t xml:space="preserve"> file</w:t>
      </w:r>
    </w:p>
    <w:p w14:paraId="4C8E4EAE" w14:textId="482FA179" w:rsidR="00D77687" w:rsidRDefault="00D77687" w:rsidP="0093424E">
      <w:pPr>
        <w:pStyle w:val="ListParagraph"/>
        <w:numPr>
          <w:ilvl w:val="0"/>
          <w:numId w:val="8"/>
        </w:numPr>
      </w:pPr>
      <w:r w:rsidRPr="0093424E">
        <w:rPr>
          <w:b/>
          <w:bCs/>
        </w:rPr>
        <w:t>slam_gmapping</w:t>
      </w:r>
      <w:r w:rsidR="0093424E" w:rsidRPr="0093424E">
        <w:rPr>
          <w:b/>
          <w:bCs/>
        </w:rPr>
        <w:t>:</w:t>
      </w:r>
      <w:r w:rsidR="0093424E">
        <w:t xml:space="preserve"> </w:t>
      </w:r>
      <w:r w:rsidR="0093424E">
        <w:t>Inside the turtlebot_simulator</w:t>
      </w:r>
      <w:r w:rsidR="000F0B4E">
        <w:t xml:space="preserve"> folder</w:t>
      </w:r>
      <w:r w:rsidR="0093424E">
        <w:t xml:space="preserve"> is the gmapping_</w:t>
      </w:r>
      <w:proofErr w:type="gramStart"/>
      <w:r w:rsidR="0093424E">
        <w:t>demo.launch</w:t>
      </w:r>
      <w:proofErr w:type="gramEnd"/>
      <w:r w:rsidR="0093424E">
        <w:t xml:space="preserve"> file</w:t>
      </w:r>
    </w:p>
    <w:p w14:paraId="03EA30B9" w14:textId="3202FF04" w:rsidR="00D77687" w:rsidRPr="0093424E" w:rsidRDefault="00D77687" w:rsidP="00D77687">
      <w:pPr>
        <w:pStyle w:val="ListParagraph"/>
        <w:numPr>
          <w:ilvl w:val="0"/>
          <w:numId w:val="8"/>
        </w:numPr>
        <w:rPr>
          <w:b/>
          <w:bCs/>
        </w:rPr>
      </w:pPr>
      <w:r w:rsidRPr="0093424E">
        <w:rPr>
          <w:b/>
          <w:bCs/>
        </w:rPr>
        <w:t>turtlbot_interactions</w:t>
      </w:r>
      <w:r w:rsidR="000F0B4E">
        <w:rPr>
          <w:b/>
          <w:bCs/>
        </w:rPr>
        <w:t xml:space="preserve">:  </w:t>
      </w:r>
      <w:r w:rsidR="000F0B4E" w:rsidRPr="000F0B4E">
        <w:t>I</w:t>
      </w:r>
      <w:r w:rsidR="000F0B4E">
        <w:t>nside the turtlebot_interactions folder is the view_</w:t>
      </w:r>
      <w:proofErr w:type="gramStart"/>
      <w:r w:rsidR="000F0B4E">
        <w:t>navigation.launch</w:t>
      </w:r>
      <w:proofErr w:type="gramEnd"/>
      <w:r w:rsidR="000F0B4E">
        <w:t xml:space="preserve"> file</w:t>
      </w:r>
    </w:p>
    <w:p w14:paraId="590BF340" w14:textId="2AD6BBB0" w:rsidR="00D77687" w:rsidRPr="0093424E" w:rsidRDefault="00D77687" w:rsidP="00D77687">
      <w:pPr>
        <w:pStyle w:val="ListParagraph"/>
        <w:numPr>
          <w:ilvl w:val="0"/>
          <w:numId w:val="8"/>
        </w:numPr>
        <w:rPr>
          <w:b/>
          <w:bCs/>
        </w:rPr>
      </w:pPr>
      <w:r w:rsidRPr="0093424E">
        <w:rPr>
          <w:b/>
          <w:bCs/>
        </w:rPr>
        <w:t>turtlebot</w:t>
      </w:r>
      <w:r w:rsidR="000F0B4E">
        <w:rPr>
          <w:b/>
          <w:bCs/>
        </w:rPr>
        <w:t xml:space="preserve">: </w:t>
      </w:r>
      <w:r w:rsidR="000F0B4E" w:rsidRPr="000F0B4E">
        <w:t>Ins</w:t>
      </w:r>
      <w:r w:rsidR="000F0B4E">
        <w:t>ide the turtlebot folder is the keyboard_</w:t>
      </w:r>
      <w:proofErr w:type="gramStart"/>
      <w:r w:rsidR="000F0B4E">
        <w:t>teleop.launch</w:t>
      </w:r>
      <w:proofErr w:type="gramEnd"/>
    </w:p>
    <w:p w14:paraId="687C4D84" w14:textId="441239AA" w:rsidR="00D77687" w:rsidRPr="00E00787" w:rsidRDefault="006F16F2" w:rsidP="004C316E">
      <w:pPr>
        <w:rPr>
          <w:b/>
          <w:bCs/>
        </w:rPr>
      </w:pPr>
      <w:r w:rsidRPr="00E00787">
        <w:rPr>
          <w:b/>
          <w:bCs/>
        </w:rPr>
        <w:t>Conclusions:</w:t>
      </w:r>
    </w:p>
    <w:p w14:paraId="0EFBD2FB" w14:textId="66FEA3B2" w:rsidR="006F16F2" w:rsidRDefault="006F16F2" w:rsidP="004C316E">
      <w:r>
        <w:t xml:space="preserve">The initial development of this project clone and build were used to get the packages from the ROS official website, catkin workspace was first </w:t>
      </w:r>
      <w:r w:rsidR="00E00787">
        <w:t>initialized and</w:t>
      </w:r>
      <w:r>
        <w:t xml:space="preserve"> install the package dependencies </w:t>
      </w:r>
      <w:r w:rsidR="00E00787">
        <w:t>through following the steps described in the Udacity course website.</w:t>
      </w:r>
    </w:p>
    <w:p w14:paraId="17742083" w14:textId="5D753B51" w:rsidR="00E00787" w:rsidRDefault="00E00787" w:rsidP="004C316E">
      <w:r>
        <w:t xml:space="preserve">In installing the dependencies </w:t>
      </w:r>
      <w:proofErr w:type="spellStart"/>
      <w:r>
        <w:t>rosdep</w:t>
      </w:r>
      <w:proofErr w:type="spellEnd"/>
      <w:r>
        <w:t xml:space="preserve"> -I following the package dependency.</w:t>
      </w:r>
    </w:p>
    <w:p w14:paraId="75717002" w14:textId="77777777" w:rsidR="002953E9" w:rsidRDefault="002953E9" w:rsidP="004C316E"/>
    <w:p w14:paraId="04A59DCD" w14:textId="77777777" w:rsidR="00E00787" w:rsidRDefault="00E00787" w:rsidP="004C316E"/>
    <w:sectPr w:rsidR="00E0078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EDD8" w14:textId="77777777" w:rsidR="00000000" w:rsidRDefault="00F04B25">
      <w:pPr>
        <w:spacing w:after="0" w:line="240" w:lineRule="auto"/>
      </w:pPr>
      <w:r>
        <w:separator/>
      </w:r>
    </w:p>
  </w:endnote>
  <w:endnote w:type="continuationSeparator" w:id="0">
    <w:p w14:paraId="3126EDDA" w14:textId="77777777" w:rsidR="00000000" w:rsidRDefault="00F0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EDD4" w14:textId="77777777" w:rsidR="00000000" w:rsidRDefault="00F04B2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126EDD6" w14:textId="77777777" w:rsidR="00000000" w:rsidRDefault="00F04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1F5"/>
    <w:multiLevelType w:val="hybridMultilevel"/>
    <w:tmpl w:val="54D0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748F"/>
    <w:multiLevelType w:val="hybridMultilevel"/>
    <w:tmpl w:val="D9367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02CFA"/>
    <w:multiLevelType w:val="multilevel"/>
    <w:tmpl w:val="5F18A1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F0868C8"/>
    <w:multiLevelType w:val="hybridMultilevel"/>
    <w:tmpl w:val="FB349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D1F27"/>
    <w:multiLevelType w:val="hybridMultilevel"/>
    <w:tmpl w:val="B8C86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11032"/>
    <w:multiLevelType w:val="multilevel"/>
    <w:tmpl w:val="2248A014"/>
    <w:lvl w:ilvl="0">
      <w:numFmt w:val="bullet"/>
      <w:lvlText w:val=""/>
      <w:lvlJc w:val="left"/>
      <w:pPr>
        <w:ind w:left="8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85" w:hanging="360"/>
      </w:pPr>
      <w:rPr>
        <w:rFonts w:ascii="Wingdings" w:hAnsi="Wingdings"/>
      </w:rPr>
    </w:lvl>
  </w:abstractNum>
  <w:abstractNum w:abstractNumId="6" w15:restartNumberingAfterBreak="0">
    <w:nsid w:val="72B54FD7"/>
    <w:multiLevelType w:val="multilevel"/>
    <w:tmpl w:val="41A83984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7" w15:restartNumberingAfterBreak="0">
    <w:nsid w:val="75546BE6"/>
    <w:multiLevelType w:val="multilevel"/>
    <w:tmpl w:val="43DE1546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num w:numId="1" w16cid:durableId="434517206">
    <w:abstractNumId w:val="2"/>
  </w:num>
  <w:num w:numId="2" w16cid:durableId="1404109004">
    <w:abstractNumId w:val="7"/>
  </w:num>
  <w:num w:numId="3" w16cid:durableId="1532762116">
    <w:abstractNumId w:val="5"/>
  </w:num>
  <w:num w:numId="4" w16cid:durableId="1969160402">
    <w:abstractNumId w:val="6"/>
  </w:num>
  <w:num w:numId="5" w16cid:durableId="1789423127">
    <w:abstractNumId w:val="3"/>
  </w:num>
  <w:num w:numId="6" w16cid:durableId="908806639">
    <w:abstractNumId w:val="1"/>
  </w:num>
  <w:num w:numId="7" w16cid:durableId="1893344537">
    <w:abstractNumId w:val="4"/>
  </w:num>
  <w:num w:numId="8" w16cid:durableId="196800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699B"/>
    <w:rsid w:val="00014FC0"/>
    <w:rsid w:val="00072E4D"/>
    <w:rsid w:val="000A4F45"/>
    <w:rsid w:val="000F0B4E"/>
    <w:rsid w:val="00130ABF"/>
    <w:rsid w:val="0018210C"/>
    <w:rsid w:val="002953E9"/>
    <w:rsid w:val="003273A2"/>
    <w:rsid w:val="003B71CB"/>
    <w:rsid w:val="004829C2"/>
    <w:rsid w:val="004C316E"/>
    <w:rsid w:val="005477E9"/>
    <w:rsid w:val="005E173C"/>
    <w:rsid w:val="006301F9"/>
    <w:rsid w:val="006F16F2"/>
    <w:rsid w:val="0093424E"/>
    <w:rsid w:val="0096699B"/>
    <w:rsid w:val="009E4EE6"/>
    <w:rsid w:val="009E6EB2"/>
    <w:rsid w:val="009F0F84"/>
    <w:rsid w:val="00A8638D"/>
    <w:rsid w:val="00B35B31"/>
    <w:rsid w:val="00BB760E"/>
    <w:rsid w:val="00C016F7"/>
    <w:rsid w:val="00D77687"/>
    <w:rsid w:val="00E00787"/>
    <w:rsid w:val="00E03638"/>
    <w:rsid w:val="00E055D4"/>
    <w:rsid w:val="00F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EDD4"/>
  <w15:docId w15:val="{41E99511-B343-4790-8009-E53488C7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Nwoko</dc:creator>
  <dc:description/>
  <cp:lastModifiedBy>Uche Nwoko</cp:lastModifiedBy>
  <cp:revision>2</cp:revision>
  <dcterms:created xsi:type="dcterms:W3CDTF">2022-05-08T09:37:00Z</dcterms:created>
  <dcterms:modified xsi:type="dcterms:W3CDTF">2022-05-08T09:37:00Z</dcterms:modified>
</cp:coreProperties>
</file>